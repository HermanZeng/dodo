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99" w:rsidRDefault="00344099" w:rsidP="00344099">
      <w:pPr>
        <w:pStyle w:val="a4"/>
        <w:jc w:val="right"/>
        <w:rPr>
          <w:rFonts w:ascii="Arial"/>
          <w:snapToGrid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/>
        </w:rPr>
        <w:t>阅读管理与规划系统测试文档</w:t>
      </w:r>
      <w:r>
        <w:fldChar w:fldCharType="end"/>
      </w:r>
    </w:p>
    <w:p w:rsidR="00F03B5C" w:rsidRDefault="00344099" w:rsidP="00344099">
      <w:pPr>
        <w:pStyle w:val="a4"/>
        <w:jc w:val="right"/>
        <w:rPr>
          <w:rFonts w:hint="eastAsia"/>
        </w:rPr>
      </w:pPr>
      <w:r>
        <w:rPr>
          <w:rFonts w:ascii="Arial" w:hAnsi="Arial"/>
        </w:rPr>
        <w:t xml:space="preserve"> 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752A83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B15025">
            <w:pPr>
              <w:pStyle w:val="Tabletext"/>
            </w:pPr>
            <w:r>
              <w:rPr>
                <w:rFonts w:hint="eastAsia"/>
              </w:rPr>
              <w:t>2016.9.4</w:t>
            </w:r>
          </w:p>
        </w:tc>
        <w:tc>
          <w:tcPr>
            <w:tcW w:w="1152" w:type="dxa"/>
          </w:tcPr>
          <w:p w:rsidR="00F03B5C" w:rsidRDefault="00B15025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03B5C" w:rsidRDefault="00344099">
            <w:pPr>
              <w:pStyle w:val="Tabletext"/>
            </w:pPr>
            <w:r>
              <w:rPr>
                <w:rFonts w:hint="eastAsia"/>
              </w:rPr>
              <w:t>测试报告</w:t>
            </w:r>
            <w:bookmarkStart w:id="0" w:name="_GoBack"/>
            <w:bookmarkEnd w:id="0"/>
          </w:p>
        </w:tc>
        <w:tc>
          <w:tcPr>
            <w:tcW w:w="2304" w:type="dxa"/>
          </w:tcPr>
          <w:p w:rsidR="00F03B5C" w:rsidRDefault="00B15025">
            <w:pPr>
              <w:pStyle w:val="Tabletext"/>
            </w:pPr>
            <w:proofErr w:type="gramStart"/>
            <w:r>
              <w:rPr>
                <w:rFonts w:hint="eastAsia"/>
              </w:rPr>
              <w:t>曾鹤鸣</w:t>
            </w:r>
            <w:proofErr w:type="gramEnd"/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>
        <w:rPr>
          <w:noProof/>
        </w:rPr>
      </w:r>
      <w:r w:rsidR="00E672A3">
        <w:rPr>
          <w:noProof/>
        </w:rPr>
        <w:fldChar w:fldCharType="separate"/>
      </w:r>
      <w:r w:rsidR="00E672A3">
        <w:rPr>
          <w:noProof/>
        </w:rPr>
        <w:t>4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 w:rsidR="00F03B5C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 w:rsidR="00F03B5C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 w:rsidR="00F03B5C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 w:rsidR="00F03B5C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 w:rsidR="00F03B5C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52A83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139033287"/>
      <w:r>
        <w:rPr>
          <w:rFonts w:hint="eastAsia"/>
        </w:rPr>
        <w:t>简介</w:t>
      </w:r>
      <w:bookmarkEnd w:id="1"/>
    </w:p>
    <w:p w:rsidR="00344099" w:rsidRDefault="00344099" w:rsidP="00344099">
      <w:pPr>
        <w:ind w:left="720" w:firstLine="720"/>
        <w:rPr>
          <w:rFonts w:ascii="Times New Roman"/>
          <w:snapToGrid/>
        </w:rPr>
      </w:pPr>
      <w:r>
        <w:rPr>
          <w:rFonts w:hint="eastAsia"/>
        </w:rPr>
        <w:t>本测试用例用于测试</w:t>
      </w:r>
      <w:r>
        <w:t>REST API</w:t>
      </w:r>
      <w:r>
        <w:rPr>
          <w:rFonts w:hint="eastAsia"/>
        </w:rPr>
        <w:t>以及</w:t>
      </w:r>
      <w:r>
        <w:t>web</w:t>
      </w:r>
      <w:r>
        <w:rPr>
          <w:rFonts w:hint="eastAsia"/>
        </w:rPr>
        <w:t>应用和手机</w:t>
      </w:r>
      <w:r>
        <w:t>APP</w:t>
      </w:r>
      <w:r>
        <w:rPr>
          <w:rFonts w:hint="eastAsia"/>
        </w:rPr>
        <w:t>产生的结果是否符合预期并使代码中的漏洞尽可能地暴露，以达到修复漏洞的目的。</w:t>
      </w:r>
    </w:p>
    <w:p w:rsidR="00344099" w:rsidRDefault="00344099" w:rsidP="00344099">
      <w:pPr>
        <w:pStyle w:val="2"/>
        <w:numPr>
          <w:ilvl w:val="1"/>
          <w:numId w:val="22"/>
        </w:numPr>
        <w:rPr>
          <w:lang w:eastAsia="en-US"/>
        </w:rPr>
      </w:pPr>
      <w:bookmarkStart w:id="2" w:name="_Toc461487618"/>
      <w:bookmarkStart w:id="3" w:name="_Toc498761761"/>
      <w:r>
        <w:rPr>
          <w:rFonts w:hint="eastAsia"/>
        </w:rPr>
        <w:t>目的</w:t>
      </w:r>
      <w:bookmarkEnd w:id="2"/>
      <w:bookmarkEnd w:id="3"/>
    </w:p>
    <w:p w:rsidR="00344099" w:rsidRDefault="00344099" w:rsidP="00344099">
      <w:pPr>
        <w:ind w:left="720"/>
      </w:pPr>
      <w:r>
        <w:t xml:space="preserve"> </w:t>
      </w:r>
      <w:r>
        <w:tab/>
      </w:r>
      <w:r>
        <w:rPr>
          <w:rFonts w:hint="eastAsia"/>
        </w:rPr>
        <w:t>测试代码漏洞并及时修复。</w:t>
      </w:r>
    </w:p>
    <w:p w:rsidR="00344099" w:rsidRDefault="00344099" w:rsidP="00344099">
      <w:pPr>
        <w:pStyle w:val="2"/>
        <w:numPr>
          <w:ilvl w:val="1"/>
          <w:numId w:val="22"/>
        </w:numPr>
      </w:pPr>
      <w:bookmarkStart w:id="4" w:name="_Toc461487619"/>
      <w:bookmarkStart w:id="5" w:name="_Toc498761762"/>
      <w:r>
        <w:rPr>
          <w:rFonts w:hint="eastAsia"/>
        </w:rPr>
        <w:t>范围</w:t>
      </w:r>
      <w:bookmarkEnd w:id="4"/>
      <w:bookmarkEnd w:id="5"/>
    </w:p>
    <w:p w:rsidR="00344099" w:rsidRDefault="00344099" w:rsidP="00344099">
      <w:pPr>
        <w:ind w:left="720" w:firstLine="720"/>
      </w:pPr>
      <w:r>
        <w:rPr>
          <w:rFonts w:hint="eastAsia"/>
        </w:rPr>
        <w:t>此用例测试的范围包括</w:t>
      </w:r>
      <w:r>
        <w:t>Server</w:t>
      </w:r>
      <w:r>
        <w:rPr>
          <w:rFonts w:hint="eastAsia"/>
        </w:rPr>
        <w:t>端的</w:t>
      </w:r>
      <w:r>
        <w:t>REST API</w:t>
      </w:r>
      <w:r>
        <w:rPr>
          <w:rFonts w:hint="eastAsia"/>
        </w:rPr>
        <w:t>是否能正常运行，</w:t>
      </w:r>
      <w:r>
        <w:t>web</w:t>
      </w:r>
      <w:r>
        <w:rPr>
          <w:rFonts w:hint="eastAsia"/>
        </w:rPr>
        <w:t>应用以及</w:t>
      </w:r>
      <w:r>
        <w:t>iOS APP</w:t>
      </w:r>
      <w:r>
        <w:rPr>
          <w:rFonts w:hint="eastAsia"/>
        </w:rPr>
        <w:t>是否运作正常。</w:t>
      </w:r>
    </w:p>
    <w:p w:rsidR="00344099" w:rsidRDefault="00344099" w:rsidP="00344099">
      <w:pPr>
        <w:pStyle w:val="2"/>
        <w:numPr>
          <w:ilvl w:val="1"/>
          <w:numId w:val="22"/>
        </w:numPr>
      </w:pPr>
      <w:bookmarkStart w:id="6" w:name="_Toc461487620"/>
      <w:bookmarkStart w:id="7" w:name="_Toc498761763"/>
      <w:r>
        <w:rPr>
          <w:rFonts w:hint="eastAsia"/>
        </w:rPr>
        <w:t>定义、首字母缩写词和缩略语</w:t>
      </w:r>
      <w:bookmarkEnd w:id="6"/>
      <w:bookmarkEnd w:id="7"/>
    </w:p>
    <w:p w:rsidR="00344099" w:rsidRDefault="00344099" w:rsidP="00344099">
      <w:pPr>
        <w:pStyle w:val="3"/>
        <w:numPr>
          <w:ilvl w:val="2"/>
          <w:numId w:val="22"/>
        </w:numPr>
      </w:pPr>
      <w:bookmarkStart w:id="8" w:name="_Toc461487621"/>
      <w:r>
        <w:t>URL</w:t>
      </w:r>
      <w:bookmarkEnd w:id="8"/>
      <w:r>
        <w:t xml:space="preserve"> </w:t>
      </w:r>
    </w:p>
    <w:p w:rsidR="00344099" w:rsidRDefault="00344099" w:rsidP="00344099">
      <w:pPr>
        <w:ind w:left="720" w:firstLine="720"/>
      </w:pPr>
      <w:r>
        <w:rPr>
          <w:rFonts w:hint="eastAsia"/>
        </w:rPr>
        <w:t>测试用例分类中的</w:t>
      </w:r>
      <w:r>
        <w:t>URL</w:t>
      </w:r>
      <w:r>
        <w:rPr>
          <w:rFonts w:hint="eastAsia"/>
        </w:rPr>
        <w:t>指访问</w:t>
      </w:r>
      <w:proofErr w:type="spellStart"/>
      <w:r>
        <w:t>api</w:t>
      </w:r>
      <w:proofErr w:type="spellEnd"/>
      <w:r>
        <w:rPr>
          <w:rFonts w:hint="eastAsia"/>
        </w:rPr>
        <w:t>的</w:t>
      </w:r>
      <w:proofErr w:type="spellStart"/>
      <w:r>
        <w:t>url</w:t>
      </w:r>
      <w:proofErr w:type="spellEnd"/>
      <w:r>
        <w:rPr>
          <w:rFonts w:hint="eastAsia"/>
        </w:rPr>
        <w:t>，且</w:t>
      </w:r>
      <w:proofErr w:type="spellStart"/>
      <w:r>
        <w:t>url</w:t>
      </w:r>
      <w:proofErr w:type="spellEnd"/>
      <w:r>
        <w:rPr>
          <w:rFonts w:hint="eastAsia"/>
        </w:rPr>
        <w:t>皆省略了</w:t>
      </w:r>
      <w:r>
        <w:t>http</w:t>
      </w:r>
      <w:r>
        <w:rPr>
          <w:rFonts w:hint="eastAsia"/>
        </w:rPr>
        <w:t>以及</w:t>
      </w:r>
      <w:proofErr w:type="spellStart"/>
      <w:r>
        <w:t>ip</w:t>
      </w:r>
      <w:proofErr w:type="spellEnd"/>
      <w:r>
        <w:rPr>
          <w:rFonts w:hint="eastAsia"/>
        </w:rPr>
        <w:t>、端口等内容，特此说明。</w:t>
      </w:r>
    </w:p>
    <w:p w:rsidR="00344099" w:rsidRDefault="00344099" w:rsidP="00344099">
      <w:pPr>
        <w:pStyle w:val="3"/>
        <w:numPr>
          <w:ilvl w:val="2"/>
          <w:numId w:val="22"/>
        </w:numPr>
      </w:pPr>
      <w:bookmarkStart w:id="9" w:name="_Toc461487622"/>
      <w:r>
        <w:rPr>
          <w:rFonts w:hint="eastAsia"/>
        </w:rPr>
        <w:t>表格中为空</w:t>
      </w:r>
      <w:bookmarkEnd w:id="9"/>
    </w:p>
    <w:p w:rsidR="00344099" w:rsidRDefault="00344099" w:rsidP="00344099">
      <w:pPr>
        <w:ind w:left="720" w:firstLine="720"/>
      </w:pPr>
      <w:r>
        <w:rPr>
          <w:rFonts w:hint="eastAsia"/>
        </w:rPr>
        <w:t>表格中为空表示该项为“无”。</w:t>
      </w:r>
    </w:p>
    <w:p w:rsidR="00344099" w:rsidRDefault="00344099" w:rsidP="00344099">
      <w:pPr>
        <w:pStyle w:val="3"/>
        <w:numPr>
          <w:ilvl w:val="2"/>
          <w:numId w:val="22"/>
        </w:numPr>
      </w:pPr>
      <w:bookmarkStart w:id="10" w:name="_Toc461487623"/>
      <w:r>
        <w:t>Header</w:t>
      </w:r>
      <w:bookmarkEnd w:id="10"/>
    </w:p>
    <w:p w:rsidR="00344099" w:rsidRDefault="00344099" w:rsidP="00344099">
      <w:pPr>
        <w:ind w:left="720" w:firstLine="720"/>
      </w:pPr>
      <w:r>
        <w:rPr>
          <w:rFonts w:hint="eastAsia"/>
        </w:rPr>
        <w:t>表格中</w:t>
      </w:r>
      <w:r>
        <w:rPr>
          <w:rFonts w:hint="eastAsia"/>
          <w:i/>
        </w:rPr>
        <w:t>前置条件</w:t>
      </w:r>
      <w:r>
        <w:rPr>
          <w:rFonts w:hint="eastAsia"/>
        </w:rPr>
        <w:t>中的</w:t>
      </w:r>
      <w:r>
        <w:t>Header</w:t>
      </w:r>
      <w:r>
        <w:rPr>
          <w:rFonts w:hint="eastAsia"/>
        </w:rPr>
        <w:t>指</w:t>
      </w:r>
      <w:r>
        <w:t>http</w:t>
      </w:r>
      <w:r>
        <w:rPr>
          <w:rFonts w:hint="eastAsia"/>
        </w:rPr>
        <w:t>请求的</w:t>
      </w:r>
      <w:r>
        <w:t>header</w:t>
      </w:r>
      <w:r>
        <w:rPr>
          <w:rFonts w:hint="eastAsia"/>
        </w:rPr>
        <w:t>中包含</w:t>
      </w:r>
      <w:r>
        <w:t>key-value</w:t>
      </w:r>
      <w:r>
        <w:rPr>
          <w:rFonts w:hint="eastAsia"/>
        </w:rPr>
        <w:t>对：</w:t>
      </w:r>
      <w:r>
        <w:t>(X-</w:t>
      </w:r>
      <w:proofErr w:type="spellStart"/>
      <w:r>
        <w:t>Auth</w:t>
      </w:r>
      <w:proofErr w:type="spellEnd"/>
      <w:r>
        <w:t xml:space="preserve">-Token, </w:t>
      </w:r>
      <w:r>
        <w:t>“</w:t>
      </w:r>
      <w:proofErr w:type="spellStart"/>
      <w:r>
        <w:t>xxxxxxxxxx</w:t>
      </w:r>
      <w:proofErr w:type="spellEnd"/>
      <w:r>
        <w:t>”</w:t>
      </w:r>
      <w:r>
        <w:t>)</w:t>
      </w:r>
    </w:p>
    <w:p w:rsidR="00344099" w:rsidRPr="00344099" w:rsidRDefault="00344099" w:rsidP="00344099"/>
    <w:p w:rsidR="00F03B5C" w:rsidRDefault="00F03B5C">
      <w:pPr>
        <w:pStyle w:val="1"/>
      </w:pPr>
      <w:bookmarkStart w:id="11" w:name="_Toc139033288"/>
      <w:r>
        <w:rPr>
          <w:rFonts w:hint="eastAsia"/>
        </w:rPr>
        <w:t>测试结果摘要</w:t>
      </w:r>
      <w:bookmarkEnd w:id="11"/>
    </w:p>
    <w:p w:rsidR="00344099" w:rsidRDefault="00344099" w:rsidP="00344099">
      <w:pPr>
        <w:pStyle w:val="2"/>
        <w:numPr>
          <w:ilvl w:val="1"/>
          <w:numId w:val="22"/>
        </w:numPr>
        <w:rPr>
          <w:rFonts w:ascii="Arial"/>
          <w:snapToGrid/>
        </w:rPr>
      </w:pPr>
      <w:bookmarkStart w:id="12" w:name="_Toc461487627"/>
      <w:r>
        <w:t>Login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887"/>
        <w:gridCol w:w="3271"/>
        <w:gridCol w:w="3166"/>
        <w:gridCol w:w="783"/>
        <w:gridCol w:w="781"/>
      </w:tblGrid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Query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正确的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email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password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组合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</w:t>
            </w:r>
          </w:p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  "email": "xxx",</w:t>
            </w:r>
          </w:p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  "password": "xxx"</w:t>
            </w:r>
          </w:p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}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email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password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组合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</w:t>
            </w:r>
          </w:p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  "email": "xxx",</w:t>
            </w:r>
          </w:p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  "password": "xxx"</w:t>
            </w:r>
          </w:p>
          <w:p w:rsidR="00344099" w:rsidRDefault="00344099">
            <w:pPr>
              <w:ind w:right="105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}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401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访问无效链接，如</w:t>
            </w:r>
            <w:r>
              <w:rPr>
                <w:rFonts w:ascii="Calibri" w:hAnsi="Calibri"/>
                <w:kern w:val="2"/>
                <w:sz w:val="21"/>
                <w:szCs w:val="22"/>
              </w:rPr>
              <w:t xml:space="preserve"> /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auth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/token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（应为</w:t>
            </w:r>
            <w:r>
              <w:rPr>
                <w:rFonts w:ascii="Calibri" w:hAnsi="Calibri"/>
                <w:kern w:val="2"/>
                <w:sz w:val="21"/>
                <w:szCs w:val="22"/>
              </w:rPr>
              <w:t xml:space="preserve"> /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auth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/tokens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404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404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json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body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{“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emai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”</w:t>
            </w: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:”xxx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”,”password”:”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xxxx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”}</w:t>
            </w:r>
          </w:p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json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body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{“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password”</w:t>
            </w: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:”xxx</w:t>
            </w:r>
            <w:proofErr w:type="spellEnd"/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”}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json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body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{“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email”</w:t>
            </w: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:”xxx</w:t>
            </w:r>
            <w:proofErr w:type="spellEnd"/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”}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错误的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json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body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{“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email”</w:t>
            </w: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:”xxx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”,”password”:”xxx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”,}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非法输入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{“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email”</w:t>
            </w: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:”a</w:t>
            </w:r>
            <w:proofErr w:type="spellEnd"/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or 1”,”password”:”xxx”}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{“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email”</w:t>
            </w: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:”xxx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”,”password”:”a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||1;”}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</w:tbl>
    <w:p w:rsidR="00344099" w:rsidRDefault="00344099" w:rsidP="00344099">
      <w:pPr>
        <w:rPr>
          <w:rFonts w:ascii="Times New Roman"/>
        </w:rPr>
      </w:pPr>
    </w:p>
    <w:p w:rsidR="00344099" w:rsidRDefault="00344099" w:rsidP="00344099">
      <w:pPr>
        <w:pStyle w:val="2"/>
        <w:numPr>
          <w:ilvl w:val="1"/>
          <w:numId w:val="22"/>
        </w:numPr>
      </w:pPr>
      <w:bookmarkStart w:id="13" w:name="_Toc461487628"/>
      <w:r>
        <w:t>Logout</w:t>
      </w:r>
      <w:bookmarkEnd w:id="13"/>
    </w:p>
    <w:p w:rsidR="00344099" w:rsidRDefault="00344099" w:rsidP="003440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742"/>
        <w:gridCol w:w="4521"/>
        <w:gridCol w:w="930"/>
        <w:gridCol w:w="1270"/>
        <w:gridCol w:w="1272"/>
      </w:tblGrid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Query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正确的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且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url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访问正确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204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Logout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时不带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Logout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时带错误的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Logout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时带别人的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204</w:t>
            </w:r>
          </w:p>
        </w:tc>
      </w:tr>
    </w:tbl>
    <w:p w:rsidR="00344099" w:rsidRDefault="00344099" w:rsidP="00344099">
      <w:pPr>
        <w:rPr>
          <w:rFonts w:ascii="Times New Roman"/>
        </w:rPr>
      </w:pPr>
    </w:p>
    <w:p w:rsidR="00344099" w:rsidRDefault="00344099" w:rsidP="00344099">
      <w:pPr>
        <w:pStyle w:val="2"/>
        <w:numPr>
          <w:ilvl w:val="1"/>
          <w:numId w:val="22"/>
        </w:numPr>
      </w:pPr>
      <w:bookmarkStart w:id="14" w:name="_Toc461487629"/>
      <w:r>
        <w:t>Search book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2154"/>
        <w:gridCol w:w="4445"/>
        <w:gridCol w:w="931"/>
        <w:gridCol w:w="603"/>
        <w:gridCol w:w="601"/>
      </w:tblGrid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Query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?title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=Computer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Search by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书名或部分书名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?author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=Donald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Search by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作者名或部分作者名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isbn</w:t>
            </w:r>
            <w:proofErr w:type="spellEnd"/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=8274665382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Search by isbn10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isbn</w:t>
            </w:r>
            <w:proofErr w:type="spellEnd"/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=82746653821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Search by isbn10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，但不满足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isbn10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的格式，比如有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位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结果为空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N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ull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isbn</w:t>
            </w:r>
            <w:proofErr w:type="spellEnd"/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=8274665382091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Search by isbn13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isbn</w:t>
            </w:r>
            <w:proofErr w:type="spellEnd"/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=827466538209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Search by isbn13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，但不满足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isbn13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的格式，比如有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12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位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结果为空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N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ull</w:t>
            </w:r>
          </w:p>
        </w:tc>
      </w:tr>
    </w:tbl>
    <w:p w:rsidR="00344099" w:rsidRDefault="00344099" w:rsidP="00344099">
      <w:pPr>
        <w:pStyle w:val="2"/>
        <w:numPr>
          <w:ilvl w:val="0"/>
          <w:numId w:val="0"/>
        </w:numPr>
        <w:rPr>
          <w:rFonts w:ascii="Arial" w:hAnsi="Arial"/>
        </w:rPr>
      </w:pPr>
    </w:p>
    <w:p w:rsidR="00344099" w:rsidRDefault="00344099" w:rsidP="00344099">
      <w:pPr>
        <w:pStyle w:val="2"/>
        <w:numPr>
          <w:ilvl w:val="1"/>
          <w:numId w:val="22"/>
        </w:numPr>
      </w:pPr>
      <w:bookmarkStart w:id="15" w:name="_Toc461487630"/>
      <w:r>
        <w:t xml:space="preserve">Book shelf </w:t>
      </w:r>
      <w:r>
        <w:rPr>
          <w:rFonts w:hint="eastAsia"/>
        </w:rPr>
        <w:t>书架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0"/>
        <w:gridCol w:w="3082"/>
        <w:gridCol w:w="2289"/>
        <w:gridCol w:w="661"/>
        <w:gridCol w:w="661"/>
      </w:tblGrid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Query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该用户书架中的书籍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该用户书架中的书籍，但未加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中使用过期的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token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该用户书架中的书籍，但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中使用过期的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token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向书架中添加书籍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Book_id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向书架中添加书籍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Book_id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404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向书架中添加书籍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Book_id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已在该用户的书架中存在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409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409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删除书架中的一本书籍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Book_id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删除书架中的一本书籍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Book_id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404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lastRenderedPageBreak/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删除书架中的一本书籍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Book_id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并不在该用户的书架中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404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删除书架中的一本书籍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Book_id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已在该用户的书架中存在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409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409</w:t>
            </w:r>
          </w:p>
        </w:tc>
      </w:tr>
    </w:tbl>
    <w:p w:rsidR="00344099" w:rsidRDefault="00344099" w:rsidP="00344099">
      <w:pPr>
        <w:pStyle w:val="2"/>
        <w:numPr>
          <w:ilvl w:val="1"/>
          <w:numId w:val="22"/>
        </w:numPr>
        <w:rPr>
          <w:rFonts w:ascii="Arial" w:hAnsi="Arial"/>
        </w:rPr>
      </w:pPr>
      <w:bookmarkStart w:id="16" w:name="_Toc461487631"/>
      <w:proofErr w:type="spellStart"/>
      <w:r>
        <w:t>reading_progress</w:t>
      </w:r>
      <w:proofErr w:type="spellEnd"/>
      <w:r>
        <w:rPr>
          <w:rFonts w:hint="eastAsia"/>
        </w:rPr>
        <w:t>阅读进度</w:t>
      </w:r>
      <w:bookmarkEnd w:id="16"/>
    </w:p>
    <w:p w:rsidR="00344099" w:rsidRDefault="00344099" w:rsidP="003440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0"/>
        <w:gridCol w:w="3082"/>
        <w:gridCol w:w="2289"/>
        <w:gridCol w:w="661"/>
        <w:gridCol w:w="661"/>
      </w:tblGrid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Query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该用户当前的阅读进度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该用户当前的阅读进度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tabs>
                <w:tab w:val="center" w:pos="1121"/>
              </w:tabs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中使用过期的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token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该用户当前的阅读进度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401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添加某本书当前的阅读进度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Current_page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大于上一次读到的页数，并且小于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total page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添加某本书当前的阅读进度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Current_page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不是数字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添加某本书当前的阅读进度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Current_page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 xml:space="preserve"> too large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，大于总页数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添加某本书当前的阅读进度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Current_page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小于上一次读到的页数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添加某本书当前的阅读进度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这本书不在我的书架中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404</w:t>
            </w:r>
          </w:p>
        </w:tc>
      </w:tr>
    </w:tbl>
    <w:p w:rsidR="00344099" w:rsidRDefault="00344099" w:rsidP="00344099">
      <w:pPr>
        <w:rPr>
          <w:rFonts w:ascii="Times New Roman"/>
        </w:rPr>
      </w:pPr>
      <w:r>
        <w:tab/>
      </w:r>
      <w:r>
        <w:tab/>
      </w:r>
      <w:r>
        <w:tab/>
      </w:r>
    </w:p>
    <w:p w:rsidR="00344099" w:rsidRDefault="00344099" w:rsidP="00344099"/>
    <w:p w:rsidR="00344099" w:rsidRDefault="00344099" w:rsidP="00344099">
      <w:pPr>
        <w:pStyle w:val="2"/>
        <w:numPr>
          <w:ilvl w:val="1"/>
          <w:numId w:val="22"/>
        </w:numPr>
      </w:pPr>
      <w:bookmarkStart w:id="17" w:name="_Toc461487632"/>
      <w:r>
        <w:t>track</w:t>
      </w:r>
      <w:r>
        <w:rPr>
          <w:rFonts w:hint="eastAsia"/>
        </w:rPr>
        <w:t>读书计划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3191"/>
        <w:gridCol w:w="1628"/>
        <w:gridCol w:w="1212"/>
        <w:gridCol w:w="1304"/>
        <w:gridCol w:w="1306"/>
      </w:tblGrid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 xml:space="preserve">Query 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说明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测试输入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(request body)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预期结果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结果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category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_ref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=1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搜索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，并且返回的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tracks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按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数和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star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数降序排列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?title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=my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搜索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，并且返回的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tracks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按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数和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star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数降序排列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category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_ref</w:t>
            </w:r>
            <w:proofErr w:type="spellEnd"/>
            <w:r>
              <w:rPr>
                <w:rFonts w:ascii="Calibri" w:hAnsi="Calibri"/>
                <w:kern w:val="2"/>
                <w:sz w:val="21"/>
                <w:szCs w:val="22"/>
              </w:rPr>
              <w:t>=3&amp;start=0&amp;count=5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搜索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，返回该类别的五个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，并且返回的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tracks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按</w:t>
            </w:r>
            <w:r>
              <w:rPr>
                <w:rFonts w:ascii="Calibri" w:hAnsi="Calibri"/>
                <w:kern w:val="2"/>
                <w:sz w:val="21"/>
                <w:szCs w:val="22"/>
              </w:rPr>
              <w:lastRenderedPageBreak/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数和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star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数降序排列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lastRenderedPageBreak/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?start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</w:t>
            </w: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aaaa</w:t>
            </w:r>
            <w:proofErr w:type="spellEnd"/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query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参数的值不是整数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?option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我的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，返回我的所有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query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参数（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option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缺省）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我的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，返回我的所有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?option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=1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我的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，返回我的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中所有由我原创的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gramStart"/>
            <w:r>
              <w:rPr>
                <w:rFonts w:ascii="Calibri" w:hAnsi="Calibri"/>
                <w:kern w:val="2"/>
                <w:sz w:val="21"/>
                <w:szCs w:val="22"/>
              </w:rPr>
              <w:t>?option</w:t>
            </w:r>
            <w:proofErr w:type="gramEnd"/>
            <w:r>
              <w:rPr>
                <w:rFonts w:ascii="Calibri" w:hAnsi="Calibri"/>
                <w:kern w:val="2"/>
                <w:sz w:val="21"/>
                <w:szCs w:val="22"/>
              </w:rPr>
              <w:t>=2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list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我的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，返回我的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中所有我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来的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创建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合法输入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创建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request body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中包含除了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title, image, category and stage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之外的不可编辑的部分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别人的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到自己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200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200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别人的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到自己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404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fork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别人的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到自己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403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403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别人的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别人的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start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别人的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向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的原作者发送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pull request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的改进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lastRenderedPageBreak/>
              <w:t>请求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lastRenderedPageBreak/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合法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向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的原作者发送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pull request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的改进请求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proofErr w:type="spellStart"/>
            <w:r>
              <w:rPr>
                <w:rFonts w:ascii="Calibri" w:hAnsi="Calibri"/>
                <w:kern w:val="2"/>
                <w:sz w:val="21"/>
                <w:szCs w:val="22"/>
              </w:rPr>
              <w:t>track_id</w:t>
            </w:r>
            <w:proofErr w:type="spellEnd"/>
            <w:r>
              <w:rPr>
                <w:rFonts w:ascii="Calibri" w:hAnsi="Calibri" w:hint="eastAsia"/>
                <w:kern w:val="2"/>
                <w:sz w:val="21"/>
                <w:szCs w:val="22"/>
              </w:rPr>
              <w:t>不存在</w:t>
            </w:r>
          </w:p>
        </w:tc>
      </w:tr>
      <w:tr w:rsidR="00344099" w:rsidTr="00344099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/>
                <w:kern w:val="2"/>
                <w:sz w:val="21"/>
                <w:szCs w:val="22"/>
              </w:rPr>
              <w:t>header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向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的原作者发送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pull request</w:t>
            </w:r>
            <w:r>
              <w:rPr>
                <w:rFonts w:ascii="Calibri" w:hAnsi="Calibri" w:hint="eastAsia"/>
                <w:kern w:val="2"/>
                <w:sz w:val="21"/>
                <w:szCs w:val="22"/>
              </w:rPr>
              <w:t>的改进请求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  <w:lang w:eastAsia="en-US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099" w:rsidRDefault="00344099">
            <w:pPr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99" w:rsidRDefault="00344099">
            <w:pPr>
              <w:rPr>
                <w:rFonts w:ascii="Calibri" w:hAnsi="Calibri" w:hint="eastAsia"/>
                <w:kern w:val="2"/>
                <w:sz w:val="21"/>
                <w:szCs w:val="22"/>
              </w:rPr>
            </w:pPr>
            <w:r>
              <w:rPr>
                <w:rFonts w:ascii="Calibri" w:hAnsi="Calibri" w:hint="eastAsia"/>
                <w:kern w:val="2"/>
                <w:sz w:val="21"/>
                <w:szCs w:val="22"/>
              </w:rPr>
              <w:t>自己的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track</w:t>
            </w:r>
          </w:p>
        </w:tc>
      </w:tr>
    </w:tbl>
    <w:p w:rsidR="00344099" w:rsidRDefault="00344099" w:rsidP="00344099">
      <w:pPr>
        <w:rPr>
          <w:rFonts w:ascii="Times New Roman"/>
        </w:rPr>
      </w:pPr>
    </w:p>
    <w:p w:rsidR="00344099" w:rsidRPr="00344099" w:rsidRDefault="00344099" w:rsidP="00344099"/>
    <w:p w:rsidR="00F03B5C" w:rsidRDefault="00F03B5C">
      <w:pPr>
        <w:pStyle w:val="1"/>
      </w:pPr>
      <w:bookmarkStart w:id="18" w:name="_Toc139033289"/>
      <w:r>
        <w:rPr>
          <w:rFonts w:hint="eastAsia"/>
        </w:rPr>
        <w:t>基于需求的测试覆盖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6"/>
        <w:gridCol w:w="4420"/>
      </w:tblGrid>
      <w:tr w:rsidR="002A0E9D" w:rsidTr="002A0E9D">
        <w:tc>
          <w:tcPr>
            <w:tcW w:w="4788" w:type="dxa"/>
            <w:shd w:val="clear" w:color="auto" w:fill="auto"/>
          </w:tcPr>
          <w:p w:rsidR="00B15025" w:rsidRDefault="00B15025" w:rsidP="00B15025">
            <w:r>
              <w:rPr>
                <w:rFonts w:hint="eastAsia"/>
              </w:rPr>
              <w:t>需求</w:t>
            </w:r>
          </w:p>
        </w:tc>
        <w:tc>
          <w:tcPr>
            <w:tcW w:w="4788" w:type="dxa"/>
            <w:shd w:val="clear" w:color="auto" w:fill="auto"/>
          </w:tcPr>
          <w:p w:rsidR="00B15025" w:rsidRDefault="00B15025" w:rsidP="00B15025">
            <w:r>
              <w:rPr>
                <w:rFonts w:hint="eastAsia"/>
              </w:rPr>
              <w:t>测试结果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B15025" w:rsidRDefault="00B15025" w:rsidP="00B15025">
            <w:r w:rsidRPr="00B15025">
              <w:rPr>
                <w:rFonts w:hint="eastAsia"/>
              </w:rPr>
              <w:t>用户注册、登录</w:t>
            </w:r>
          </w:p>
        </w:tc>
        <w:tc>
          <w:tcPr>
            <w:tcW w:w="4788" w:type="dxa"/>
            <w:shd w:val="clear" w:color="auto" w:fill="auto"/>
          </w:tcPr>
          <w:p w:rsidR="00B15025" w:rsidRDefault="00B150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B3725" w:rsidTr="002A0E9D">
        <w:tc>
          <w:tcPr>
            <w:tcW w:w="4788" w:type="dxa"/>
            <w:shd w:val="clear" w:color="auto" w:fill="auto"/>
          </w:tcPr>
          <w:p w:rsidR="00B15025" w:rsidRDefault="00B15025" w:rsidP="00B15025">
            <w:r w:rsidRPr="00B15025">
              <w:rPr>
                <w:rFonts w:hint="eastAsia"/>
              </w:rPr>
              <w:t>管理员登录</w:t>
            </w:r>
          </w:p>
        </w:tc>
        <w:tc>
          <w:tcPr>
            <w:tcW w:w="4788" w:type="dxa"/>
            <w:shd w:val="clear" w:color="auto" w:fill="auto"/>
          </w:tcPr>
          <w:p w:rsidR="00B15025" w:rsidRDefault="00B15025" w:rsidP="00B15025"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B15025" w:rsidRPr="00B15025" w:rsidRDefault="00B15025" w:rsidP="00B15025">
            <w:pPr>
              <w:rPr>
                <w:rFonts w:hint="eastAsia"/>
              </w:rPr>
            </w:pPr>
            <w:r w:rsidRPr="00B15025">
              <w:rPr>
                <w:rFonts w:hint="eastAsia"/>
              </w:rPr>
              <w:t>添加、移除书架中的书籍</w:t>
            </w:r>
          </w:p>
        </w:tc>
        <w:tc>
          <w:tcPr>
            <w:tcW w:w="4788" w:type="dxa"/>
            <w:shd w:val="clear" w:color="auto" w:fill="auto"/>
          </w:tcPr>
          <w:p w:rsidR="00B150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Pr="00B15025" w:rsidRDefault="008B3725" w:rsidP="00B15025">
            <w:pPr>
              <w:rPr>
                <w:rFonts w:hint="eastAsia"/>
              </w:rPr>
            </w:pPr>
            <w:r w:rsidRPr="008B3725">
              <w:rPr>
                <w:rFonts w:hint="eastAsia"/>
              </w:rPr>
              <w:t>设置阅读进度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Pr="008B3725" w:rsidRDefault="008B3725" w:rsidP="00B15025">
            <w:pPr>
              <w:rPr>
                <w:rFonts w:hint="eastAsia"/>
              </w:rPr>
            </w:pPr>
            <w:r w:rsidRPr="008B3725">
              <w:rPr>
                <w:rFonts w:hint="eastAsia"/>
              </w:rPr>
              <w:t>管理员管理用户、书籍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Pr="008B3725" w:rsidRDefault="008B3725" w:rsidP="002A0E9D">
            <w:pPr>
              <w:tabs>
                <w:tab w:val="left" w:pos="1130"/>
              </w:tabs>
              <w:rPr>
                <w:rFonts w:hint="eastAsia"/>
              </w:rPr>
            </w:pPr>
            <w:r w:rsidRPr="008B3725">
              <w:rPr>
                <w:rFonts w:hint="eastAsia"/>
              </w:rPr>
              <w:t>创建阅读计划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Pr="008B3725" w:rsidRDefault="008B3725" w:rsidP="002A0E9D">
            <w:pPr>
              <w:tabs>
                <w:tab w:val="left" w:pos="1130"/>
              </w:tabs>
              <w:rPr>
                <w:rFonts w:hint="eastAsia"/>
              </w:rPr>
            </w:pPr>
            <w:r w:rsidRPr="008B3725">
              <w:rPr>
                <w:rFonts w:hint="eastAsia"/>
              </w:rPr>
              <w:t>加入、编辑阅读计划，对已有读书计划提出更改建议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Pr="008B3725" w:rsidRDefault="008B3725" w:rsidP="002A0E9D">
            <w:pPr>
              <w:tabs>
                <w:tab w:val="left" w:pos="1130"/>
              </w:tabs>
              <w:rPr>
                <w:rFonts w:hint="eastAsia"/>
              </w:rPr>
            </w:pPr>
            <w:r w:rsidRPr="008B3725">
              <w:rPr>
                <w:rFonts w:hint="eastAsia"/>
              </w:rPr>
              <w:t>解锁和获得称号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B3725" w:rsidTr="002A0E9D">
        <w:tc>
          <w:tcPr>
            <w:tcW w:w="4788" w:type="dxa"/>
            <w:shd w:val="clear" w:color="auto" w:fill="auto"/>
          </w:tcPr>
          <w:p w:rsidR="008B3725" w:rsidRPr="008B3725" w:rsidRDefault="008B3725" w:rsidP="002A0E9D">
            <w:pPr>
              <w:tabs>
                <w:tab w:val="left" w:pos="1150"/>
              </w:tabs>
              <w:rPr>
                <w:rFonts w:hint="eastAsia"/>
              </w:rPr>
            </w:pPr>
            <w:r w:rsidRPr="008B3725">
              <w:rPr>
                <w:rFonts w:hint="eastAsia"/>
              </w:rPr>
              <w:t>撰写书评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B3725" w:rsidTr="002A0E9D">
        <w:tc>
          <w:tcPr>
            <w:tcW w:w="4788" w:type="dxa"/>
            <w:shd w:val="clear" w:color="auto" w:fill="auto"/>
          </w:tcPr>
          <w:p w:rsidR="008B3725" w:rsidRPr="008B3725" w:rsidRDefault="008B3725" w:rsidP="002A0E9D">
            <w:pPr>
              <w:tabs>
                <w:tab w:val="left" w:pos="1150"/>
              </w:tabs>
              <w:rPr>
                <w:rFonts w:hint="eastAsia"/>
              </w:rPr>
            </w:pPr>
            <w:r w:rsidRPr="008B3725">
              <w:rPr>
                <w:rFonts w:hint="eastAsia"/>
              </w:rPr>
              <w:t>对于书评进行评论</w:t>
            </w:r>
            <w:proofErr w:type="gramStart"/>
            <w:r w:rsidRPr="008B3725">
              <w:rPr>
                <w:rFonts w:hint="eastAsia"/>
              </w:rPr>
              <w:t>或点赞</w:t>
            </w:r>
            <w:proofErr w:type="gramEnd"/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B3725" w:rsidTr="002A0E9D">
        <w:tc>
          <w:tcPr>
            <w:tcW w:w="4788" w:type="dxa"/>
            <w:shd w:val="clear" w:color="auto" w:fill="auto"/>
          </w:tcPr>
          <w:p w:rsidR="008B3725" w:rsidRPr="008B3725" w:rsidRDefault="008B3725" w:rsidP="002A0E9D">
            <w:pPr>
              <w:tabs>
                <w:tab w:val="left" w:pos="1150"/>
              </w:tabs>
              <w:rPr>
                <w:rFonts w:hint="eastAsia"/>
              </w:rPr>
            </w:pPr>
            <w:r w:rsidRPr="008B3725">
              <w:rPr>
                <w:rFonts w:hint="eastAsia"/>
              </w:rPr>
              <w:t>在讨论区提出、回答问题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8B3725" w:rsidTr="002A0E9D">
        <w:tc>
          <w:tcPr>
            <w:tcW w:w="4788" w:type="dxa"/>
            <w:shd w:val="clear" w:color="auto" w:fill="auto"/>
          </w:tcPr>
          <w:p w:rsidR="008B3725" w:rsidRPr="008B3725" w:rsidRDefault="008B3725" w:rsidP="002A0E9D">
            <w:pPr>
              <w:tabs>
                <w:tab w:val="left" w:pos="1150"/>
              </w:tabs>
              <w:rPr>
                <w:rFonts w:hint="eastAsia"/>
              </w:rPr>
            </w:pPr>
            <w:r w:rsidRPr="008B3725">
              <w:rPr>
                <w:rFonts w:hint="eastAsia"/>
              </w:rPr>
              <w:t>管理员可以通过爬虫更新书籍数据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B150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 w:rsidR="00B15025" w:rsidRPr="00B15025" w:rsidRDefault="00B15025" w:rsidP="00B15025">
      <w:pPr>
        <w:ind w:left="720"/>
      </w:pPr>
    </w:p>
    <w:p w:rsidR="00F03B5C" w:rsidRDefault="00F03B5C">
      <w:pPr>
        <w:pStyle w:val="1"/>
      </w:pPr>
      <w:bookmarkStart w:id="19" w:name="_Toc139033290"/>
      <w:r>
        <w:rPr>
          <w:rFonts w:hint="eastAsia"/>
        </w:rPr>
        <w:t>基于代码的测试覆盖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2"/>
        <w:gridCol w:w="4314"/>
      </w:tblGrid>
      <w:tr w:rsidR="002A0E9D" w:rsidTr="002A0E9D">
        <w:tc>
          <w:tcPr>
            <w:tcW w:w="4788" w:type="dxa"/>
            <w:shd w:val="clear" w:color="auto" w:fill="auto"/>
          </w:tcPr>
          <w:p w:rsidR="008B3725" w:rsidRDefault="008B3725" w:rsidP="008B3725">
            <w:r>
              <w:rPr>
                <w:rFonts w:hint="eastAsia"/>
              </w:rPr>
              <w:t>代码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8B3725">
            <w:r>
              <w:rPr>
                <w:rFonts w:hint="eastAsia"/>
              </w:rPr>
              <w:t>测试结果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Default="008B3725" w:rsidP="008B3725">
            <w:proofErr w:type="spellStart"/>
            <w:r>
              <w:rPr>
                <w:rFonts w:hint="eastAsia"/>
              </w:rPr>
              <w:t>AdminAuthorsResource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8B3725" w:rsidRDefault="008B3725" w:rsidP="008B3725"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AdminBookResource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AdminTranslatorResource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AdminUserResource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8B3725" w:rsidRDefault="008B3725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8B3725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BookReviewLongResource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BookReview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BookshelfResource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CommentLongResource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CommentShortResource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2A0E9D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CommentTrackResource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C28A1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HonorResource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C28A1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C28A1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ReadingProgressResource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C28A1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TrackResource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EC28A1" w:rsidTr="002A0E9D"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TrackReviewResource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C28A1" w:rsidRDefault="00EC28A1" w:rsidP="008B3725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 w:rsidR="008B3725" w:rsidRPr="008B3725" w:rsidRDefault="008B3725" w:rsidP="008B3725">
      <w:pPr>
        <w:ind w:left="720"/>
      </w:pPr>
    </w:p>
    <w:p w:rsidR="00F03B5C" w:rsidRDefault="00F03B5C">
      <w:pPr>
        <w:pStyle w:val="1"/>
      </w:pPr>
      <w:bookmarkStart w:id="20" w:name="_Toc139033291"/>
      <w:r>
        <w:rPr>
          <w:rFonts w:hint="eastAsia"/>
        </w:rPr>
        <w:t>建议措施</w:t>
      </w:r>
      <w:bookmarkEnd w:id="20"/>
    </w:p>
    <w:p w:rsidR="00763EC7" w:rsidRDefault="00763EC7" w:rsidP="00EC28A1">
      <w:pPr>
        <w:ind w:left="720"/>
      </w:pPr>
    </w:p>
    <w:p w:rsidR="00763EC7" w:rsidRDefault="00763EC7" w:rsidP="00763EC7">
      <w:pPr>
        <w:ind w:left="720"/>
        <w:rPr>
          <w:rFonts w:hint="eastAsia"/>
        </w:rPr>
      </w:pPr>
      <w:r>
        <w:t xml:space="preserve">    </w:t>
      </w:r>
      <w:r>
        <w:rPr>
          <w:rFonts w:hint="eastAsia"/>
        </w:rPr>
        <w:t>在项目开始的时候，应该制定相应的标准，编码标准，需求变更标准等，开发和测试人员严格按照标准进行，可以在后期减少因为开发，测试不一致而导致的问题，同时可以降低沟通成本。</w:t>
      </w:r>
      <w:r>
        <w:rPr>
          <w:rFonts w:hint="eastAsia"/>
        </w:rPr>
        <w:t> </w:t>
      </w:r>
    </w:p>
    <w:p w:rsidR="00763EC7" w:rsidRDefault="00763EC7" w:rsidP="00763EC7">
      <w:pPr>
        <w:ind w:left="720"/>
        <w:rPr>
          <w:rFonts w:hint="eastAsia"/>
        </w:rPr>
      </w:pPr>
      <w:r>
        <w:rPr>
          <w:rFonts w:hint="eastAsia"/>
        </w:rPr>
        <w:t>发布版本的时候，正确布置测试环境，减少因为测试环境，测试数据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的问题而出现的无效bug。</w:t>
      </w:r>
      <w:r>
        <w:rPr>
          <w:rFonts w:hint="eastAsia"/>
        </w:rPr>
        <w:t> </w:t>
      </w:r>
    </w:p>
    <w:p w:rsidR="00763EC7" w:rsidRDefault="00763EC7" w:rsidP="00763EC7">
      <w:pPr>
        <w:ind w:left="7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开发人员解决bug的时候，填写bug原因以及解决方式，方便bug的跟踪。</w:t>
      </w:r>
      <w:r>
        <w:rPr>
          <w:rFonts w:hint="eastAsia"/>
        </w:rPr>
        <w:t> </w:t>
      </w:r>
      <w:r>
        <w:rPr>
          <w:rFonts w:hint="eastAsia"/>
        </w:rPr>
        <w:t>开发人员在开发版本上发现bug，可以通知测试人员，因为开发人员发现的bug很有可能在测试版本上出现，而测试人员和开发人员的思路不同，有可能测试人员没有发现该bug，而且，这样可以保证发现的bug都能够被跟踪。</w:t>
      </w:r>
      <w:r>
        <w:rPr>
          <w:rFonts w:hint="eastAsia"/>
        </w:rPr>
        <w:t> </w:t>
      </w:r>
    </w:p>
    <w:p w:rsidR="00763EC7" w:rsidRPr="00EC28A1" w:rsidRDefault="00763EC7" w:rsidP="00763EC7">
      <w:pPr>
        <w:ind w:left="7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做好版本的控制，从开发版本，测试版本做好每个环节的版本控制。</w:t>
      </w:r>
    </w:p>
    <w:p w:rsidR="00F03B5C" w:rsidRDefault="00F03B5C" w:rsidP="00763EC7">
      <w:pPr>
        <w:pStyle w:val="1"/>
      </w:pPr>
      <w:bookmarkStart w:id="21" w:name="_Toc139033292"/>
      <w:r>
        <w:rPr>
          <w:rFonts w:hint="eastAsia"/>
        </w:rPr>
        <w:t>图</w:t>
      </w:r>
      <w:bookmarkEnd w:id="21"/>
    </w:p>
    <w:p w:rsidR="00763EC7" w:rsidRPr="00763EC7" w:rsidRDefault="00ED6362" w:rsidP="00ED6362">
      <w:pPr>
        <w:ind w:left="720"/>
      </w:pPr>
      <w:r>
        <w:t xml:space="preserve">    </w:t>
      </w:r>
      <w:r w:rsidR="00763EC7">
        <w:rPr>
          <w:rFonts w:hint="eastAsia"/>
        </w:rPr>
        <w:t>测试中</w:t>
      </w:r>
      <w:r>
        <w:rPr>
          <w:rFonts w:hint="eastAsia"/>
        </w:rPr>
        <w:t>主要的漏洞出现在DAO层与Service层，主要是用Hibernate、</w:t>
      </w:r>
      <w:proofErr w:type="spellStart"/>
      <w:r>
        <w:rPr>
          <w:rFonts w:hint="eastAsia"/>
        </w:rPr>
        <w:t>Morphia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操作数据库时；由于对于其内部机制的不了解，导致调用其中方法时产生各类问题；而Service</w:t>
      </w:r>
      <w:proofErr w:type="gramStart"/>
      <w:r>
        <w:rPr>
          <w:rFonts w:hint="eastAsia"/>
        </w:rPr>
        <w:t>层由于</w:t>
      </w:r>
      <w:proofErr w:type="gramEnd"/>
      <w:r>
        <w:rPr>
          <w:rFonts w:hint="eastAsia"/>
        </w:rPr>
        <w:t>逻辑错误等问题容易产生漏洞。</w:t>
      </w:r>
    </w:p>
    <w:sectPr w:rsidR="00763EC7" w:rsidRPr="00763EC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E9D" w:rsidRDefault="002A0E9D">
      <w:r>
        <w:separator/>
      </w:r>
    </w:p>
  </w:endnote>
  <w:endnote w:type="continuationSeparator" w:id="0">
    <w:p w:rsidR="002A0E9D" w:rsidRDefault="002A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A2E8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344099">
            <w:rPr>
              <w:rStyle w:val="a9"/>
              <w:rFonts w:ascii="Times New Roman"/>
              <w:noProof/>
            </w:rPr>
            <w:t>9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344099" w:rsidRPr="00344099">
            <w:rPr>
              <w:rStyle w:val="a9"/>
              <w:noProof/>
            </w:rPr>
            <w:t>9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E9D" w:rsidRDefault="002A0E9D">
      <w:r>
        <w:separator/>
      </w:r>
    </w:p>
  </w:footnote>
  <w:footnote w:type="continuationSeparator" w:id="0">
    <w:p w:rsidR="002A0E9D" w:rsidRDefault="002A0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344099" w:rsidRDefault="00344099" w:rsidP="00344099">
    <w:pPr>
      <w:pBdr>
        <w:bottom w:val="single" w:sz="6" w:space="1" w:color="auto"/>
      </w:pBdr>
      <w:jc w:val="right"/>
      <w:rPr>
        <w:rFonts w:ascii="Arial" w:hAnsi="Arial"/>
        <w:b/>
        <w:snapToGrid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SJ2016_C_Group1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52A83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</w:tbl>
  <w:p w:rsidR="00D67C01" w:rsidRDefault="00D67C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72A3"/>
    <w:rsid w:val="002A0E9D"/>
    <w:rsid w:val="00344099"/>
    <w:rsid w:val="0035274A"/>
    <w:rsid w:val="00752A83"/>
    <w:rsid w:val="00763EC7"/>
    <w:rsid w:val="008B3725"/>
    <w:rsid w:val="00B15025"/>
    <w:rsid w:val="00C5163B"/>
    <w:rsid w:val="00D67C01"/>
    <w:rsid w:val="00DA2E87"/>
    <w:rsid w:val="00E1457C"/>
    <w:rsid w:val="00E672A3"/>
    <w:rsid w:val="00EC28A1"/>
    <w:rsid w:val="00ED6362"/>
    <w:rsid w:val="00F03B5C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B1078"/>
  <w15:chartTrackingRefBased/>
  <w15:docId w15:val="{106DC5AF-409D-4CA9-981A-A2EDFB37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table" w:styleId="af1">
    <w:name w:val="Table Grid"/>
    <w:basedOn w:val="a1"/>
    <w:rsid w:val="00B15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link w:val="a4"/>
    <w:rsid w:val="00344099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测试报告.docx</Template>
  <TotalTime>0</TotalTime>
  <Pages>9</Pages>
  <Words>774</Words>
  <Characters>4414</Characters>
  <Application>Microsoft Office Word</Application>
  <DocSecurity>0</DocSecurity>
  <Lines>36</Lines>
  <Paragraphs>10</Paragraphs>
  <ScaleCrop>false</ScaleCrop>
  <Company>&lt;SJTU&gt;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heming zeng</dc:creator>
  <cp:keywords/>
  <cp:lastModifiedBy>heming zeng</cp:lastModifiedBy>
  <cp:revision>2</cp:revision>
  <dcterms:created xsi:type="dcterms:W3CDTF">2016-09-12T16:25:00Z</dcterms:created>
  <dcterms:modified xsi:type="dcterms:W3CDTF">2016-09-12T16:25:00Z</dcterms:modified>
</cp:coreProperties>
</file>